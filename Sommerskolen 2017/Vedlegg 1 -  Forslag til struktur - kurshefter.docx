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5DC" w:rsidRPr="00A86B24" w:rsidRDefault="00385817" w:rsidP="00A86B24">
      <w:pPr>
        <w:pStyle w:val="Ingenmellomrom"/>
      </w:pPr>
      <w:r w:rsidRPr="00A86B24">
        <w:t>Oversikt over hva et kurshefte bør inneholde, og forslag til rekkefølge:</w:t>
      </w:r>
    </w:p>
    <w:p w:rsidR="00A86B24" w:rsidRDefault="00A86B24" w:rsidP="00A86B24">
      <w:pPr>
        <w:pStyle w:val="Ingenmellomrom"/>
      </w:pPr>
    </w:p>
    <w:p w:rsidR="00296380" w:rsidRPr="003148F8" w:rsidRDefault="00296380" w:rsidP="00EE6D82">
      <w:pPr>
        <w:pStyle w:val="Overskrift3"/>
      </w:pPr>
      <w:r w:rsidRPr="003148F8">
        <w:t>Forside</w:t>
      </w:r>
    </w:p>
    <w:p w:rsidR="00296380" w:rsidRPr="00A86B24" w:rsidRDefault="00296380" w:rsidP="00A86B24">
      <w:pPr>
        <w:pStyle w:val="Ingenmellomrom"/>
        <w:numPr>
          <w:ilvl w:val="0"/>
          <w:numId w:val="12"/>
        </w:numPr>
        <w:ind w:left="708"/>
      </w:pPr>
      <w:r w:rsidRPr="00A86B24">
        <w:t xml:space="preserve">Kurstittel </w:t>
      </w:r>
    </w:p>
    <w:p w:rsidR="00296380" w:rsidRPr="00A86B24" w:rsidRDefault="00296380" w:rsidP="00A86B24">
      <w:pPr>
        <w:pStyle w:val="Ingenmellomrom"/>
        <w:numPr>
          <w:ilvl w:val="0"/>
          <w:numId w:val="12"/>
        </w:numPr>
        <w:ind w:left="708"/>
      </w:pPr>
      <w:r w:rsidRPr="00A86B24">
        <w:t>Kursbeskrivelse</w:t>
      </w:r>
    </w:p>
    <w:p w:rsidR="00296380" w:rsidRPr="00A86B24" w:rsidRDefault="00296380" w:rsidP="00A86B24">
      <w:pPr>
        <w:pStyle w:val="Ingenmellomrom"/>
        <w:numPr>
          <w:ilvl w:val="0"/>
          <w:numId w:val="12"/>
        </w:numPr>
        <w:ind w:left="708"/>
      </w:pPr>
      <w:r w:rsidRPr="00A86B24">
        <w:t>Logo</w:t>
      </w:r>
    </w:p>
    <w:p w:rsidR="00A86B24" w:rsidRPr="00A86B24" w:rsidRDefault="00A86B24" w:rsidP="00A86B24">
      <w:pPr>
        <w:pStyle w:val="Ingenmellomrom"/>
        <w:numPr>
          <w:ilvl w:val="0"/>
          <w:numId w:val="12"/>
        </w:numPr>
        <w:ind w:left="708"/>
      </w:pPr>
      <w:r w:rsidRPr="00A86B24">
        <w:t>Navn på ressurslær</w:t>
      </w:r>
      <w:r>
        <w:t>er</w:t>
      </w:r>
    </w:p>
    <w:p w:rsidR="00A86B24" w:rsidRPr="00A86B24" w:rsidRDefault="00A86B24" w:rsidP="00A86B24">
      <w:pPr>
        <w:pStyle w:val="Ingenmellomrom"/>
        <w:rPr>
          <w:rStyle w:val="Overskrift2Tegn"/>
          <w:rFonts w:asciiTheme="minorHAnsi" w:hAnsiTheme="minorHAnsi"/>
          <w:color w:val="auto"/>
          <w:sz w:val="22"/>
          <w:szCs w:val="22"/>
        </w:rPr>
      </w:pPr>
    </w:p>
    <w:p w:rsidR="00A86B24" w:rsidRPr="00A86B24" w:rsidRDefault="00ED75DC" w:rsidP="003148F8">
      <w:pPr>
        <w:pStyle w:val="Ingenmellomrom"/>
      </w:pPr>
      <w:r w:rsidRPr="00EE6D82">
        <w:rPr>
          <w:rStyle w:val="Overskrift3Tegn"/>
        </w:rPr>
        <w:t>Innledning</w:t>
      </w:r>
      <w:r w:rsidRPr="00A86B24">
        <w:br/>
        <w:t xml:space="preserve">Kursheftene skal ha en innledning/forord som introduserer læreren for kurset. </w:t>
      </w:r>
      <w:r w:rsidR="00F5661A">
        <w:t>Se eksempler på innledninger i vedlegget som heter "Eksempler fra kurshefter 2016".</w:t>
      </w:r>
    </w:p>
    <w:p w:rsidR="00A86B24" w:rsidRPr="00A86B24" w:rsidRDefault="00A86B24" w:rsidP="00A86B24">
      <w:pPr>
        <w:pStyle w:val="Ingenmellomrom"/>
        <w:rPr>
          <w:rStyle w:val="Overskrift2Tegn"/>
          <w:rFonts w:asciiTheme="minorHAnsi" w:hAnsiTheme="minorHAnsi"/>
          <w:color w:val="auto"/>
          <w:sz w:val="22"/>
          <w:szCs w:val="22"/>
        </w:rPr>
      </w:pPr>
    </w:p>
    <w:p w:rsidR="00296380" w:rsidRDefault="00296380" w:rsidP="003148F8">
      <w:pPr>
        <w:pStyle w:val="Ingenmellomrom"/>
      </w:pPr>
      <w:r w:rsidRPr="00EE6D82">
        <w:rPr>
          <w:rStyle w:val="Overskrift3Tegn"/>
        </w:rPr>
        <w:t>Plan for lærer/</w:t>
      </w:r>
      <w:proofErr w:type="spellStart"/>
      <w:r w:rsidR="00385817" w:rsidRPr="00EE6D82">
        <w:rPr>
          <w:rStyle w:val="Overskrift3Tegn"/>
        </w:rPr>
        <w:t>øktplan</w:t>
      </w:r>
      <w:proofErr w:type="spellEnd"/>
      <w:r w:rsidR="00385817" w:rsidRPr="00A86B24">
        <w:br/>
      </w:r>
      <w:proofErr w:type="spellStart"/>
      <w:r w:rsidR="00F402ED">
        <w:t>Øktplanen</w:t>
      </w:r>
      <w:proofErr w:type="spellEnd"/>
      <w:r w:rsidR="00F402ED">
        <w:t xml:space="preserve"> skal være</w:t>
      </w:r>
      <w:r w:rsidR="00ED75DC" w:rsidRPr="00A86B24">
        <w:t xml:space="preserve"> en kortfattet oversikt over uka, som viser tema og læringsmål pr. dag, og en oversikt over planlagte aktiviteter. Planen skal gi læreren en indikasjon på hvor mye tid de ulike aktivitetene skal ta. </w:t>
      </w:r>
    </w:p>
    <w:p w:rsidR="00F402ED" w:rsidRDefault="00F402ED" w:rsidP="003148F8">
      <w:pPr>
        <w:pStyle w:val="Ingenmellomrom"/>
      </w:pPr>
    </w:p>
    <w:p w:rsidR="00F402ED" w:rsidRPr="00A86B24" w:rsidRDefault="00F402ED" w:rsidP="003148F8">
      <w:pPr>
        <w:pStyle w:val="Ingenmellomrom"/>
      </w:pPr>
      <w:r>
        <w:t>Vi jobber med å lage</w:t>
      </w:r>
      <w:r w:rsidRPr="00A86B24">
        <w:t xml:space="preserve"> en ny mal for </w:t>
      </w:r>
      <w:proofErr w:type="spellStart"/>
      <w:r w:rsidRPr="00A86B24">
        <w:t>øktplan</w:t>
      </w:r>
      <w:proofErr w:type="spellEnd"/>
      <w:r w:rsidRPr="00A86B24">
        <w:t xml:space="preserve"> i år.</w:t>
      </w:r>
      <w:r>
        <w:t xml:space="preserve"> Vi har behov for å gjøre noen justeringer i malen, og sender den til dere etter påske. </w:t>
      </w:r>
    </w:p>
    <w:p w:rsidR="00A86B24" w:rsidRPr="00A86B24" w:rsidRDefault="00A86B24" w:rsidP="00A86B24">
      <w:pPr>
        <w:pStyle w:val="Ingenmellomrom"/>
        <w:rPr>
          <w:rStyle w:val="Overskrift2Tegn"/>
          <w:rFonts w:asciiTheme="minorHAnsi" w:hAnsiTheme="minorHAnsi"/>
          <w:color w:val="auto"/>
          <w:sz w:val="22"/>
          <w:szCs w:val="22"/>
        </w:rPr>
      </w:pPr>
    </w:p>
    <w:p w:rsidR="00ED75DC" w:rsidRPr="00DF0AA7" w:rsidRDefault="00296380" w:rsidP="003148F8">
      <w:pPr>
        <w:pStyle w:val="Ingenmellomrom"/>
        <w:rPr>
          <w:rFonts w:asciiTheme="majorHAnsi" w:eastAsiaTheme="majorEastAsia" w:hAnsiTheme="majorHAnsi" w:cstheme="majorBidi"/>
          <w:color w:val="1F4D78" w:themeColor="accent1" w:themeShade="7F"/>
          <w:sz w:val="24"/>
          <w:szCs w:val="24"/>
        </w:rPr>
      </w:pPr>
      <w:proofErr w:type="spellStart"/>
      <w:r w:rsidRPr="00EE6D82">
        <w:rPr>
          <w:rStyle w:val="Overskrift3Tegn"/>
        </w:rPr>
        <w:t>Evt</w:t>
      </w:r>
      <w:proofErr w:type="spellEnd"/>
      <w:r w:rsidRPr="00EE6D82">
        <w:rPr>
          <w:rStyle w:val="Overskrift3Tegn"/>
        </w:rPr>
        <w:t xml:space="preserve">: (Praktiske) </w:t>
      </w:r>
      <w:r w:rsidR="00DF0AA7">
        <w:rPr>
          <w:rStyle w:val="Overskrift3Tegn"/>
        </w:rPr>
        <w:t>tips og råd til læreren</w:t>
      </w:r>
      <w:r w:rsidR="00ED75DC" w:rsidRPr="00A86B24">
        <w:br/>
        <w:t>H</w:t>
      </w:r>
      <w:r w:rsidRPr="00A86B24">
        <w:t xml:space="preserve">va bør læreren tenke på før kurset starter? </w:t>
      </w:r>
      <w:r w:rsidR="00ED75DC" w:rsidRPr="00A86B24">
        <w:t>Har du forslag til praktiske forberedelser, klasseledelsestips, forslag til nivåtilpasning eller andre ting?</w:t>
      </w:r>
      <w:r w:rsidR="00F5661A">
        <w:t xml:space="preserve"> Se eksempler på råd og tips i vedlegget</w:t>
      </w:r>
      <w:r w:rsidR="00ED75DC" w:rsidRPr="00A86B24">
        <w:t xml:space="preserve"> </w:t>
      </w:r>
      <w:r w:rsidR="00F5661A">
        <w:t>"Eksempler fra kurshefter 2016".</w:t>
      </w:r>
    </w:p>
    <w:p w:rsidR="00A86B24" w:rsidRPr="00A86B24" w:rsidRDefault="00A86B24" w:rsidP="00A86B24">
      <w:pPr>
        <w:pStyle w:val="Ingenmellomrom"/>
        <w:rPr>
          <w:rStyle w:val="Overskrift2Tegn"/>
          <w:rFonts w:asciiTheme="minorHAnsi" w:hAnsiTheme="minorHAnsi"/>
          <w:color w:val="auto"/>
          <w:sz w:val="22"/>
          <w:szCs w:val="22"/>
        </w:rPr>
      </w:pPr>
    </w:p>
    <w:p w:rsidR="00296380" w:rsidRPr="00A86B24" w:rsidRDefault="003148F8" w:rsidP="003148F8">
      <w:pPr>
        <w:pStyle w:val="Overskrift3"/>
        <w:rPr>
          <w:rFonts w:asciiTheme="minorHAnsi" w:hAnsiTheme="minorHAnsi"/>
          <w:color w:val="auto"/>
          <w:sz w:val="22"/>
          <w:szCs w:val="22"/>
        </w:rPr>
      </w:pPr>
      <w:proofErr w:type="spellStart"/>
      <w:r w:rsidRPr="00EE6D82">
        <w:t>Evt</w:t>
      </w:r>
      <w:proofErr w:type="spellEnd"/>
      <w:r w:rsidRPr="00EE6D82">
        <w:t>: Bli kjent</w:t>
      </w:r>
      <w:r w:rsidR="00A32FE8">
        <w:t>-</w:t>
      </w:r>
      <w:r w:rsidRPr="00EE6D82">
        <w:t>leker</w:t>
      </w:r>
      <w:r w:rsidR="00ED75DC" w:rsidRPr="00A86B24">
        <w:rPr>
          <w:rFonts w:asciiTheme="minorHAnsi" w:hAnsiTheme="minorHAnsi"/>
          <w:color w:val="auto"/>
          <w:sz w:val="22"/>
          <w:szCs w:val="22"/>
        </w:rPr>
        <w:br/>
      </w:r>
      <w:r w:rsidR="00385817" w:rsidRPr="00A86B24">
        <w:rPr>
          <w:rFonts w:asciiTheme="minorHAnsi" w:hAnsiTheme="minorHAnsi"/>
          <w:color w:val="auto"/>
          <w:sz w:val="22"/>
          <w:szCs w:val="22"/>
        </w:rPr>
        <w:t xml:space="preserve">Har du forslag til bli kjentleker som passer til tema for kurset? </w:t>
      </w:r>
      <w:r w:rsidR="00296380" w:rsidRPr="00A86B24">
        <w:rPr>
          <w:rFonts w:asciiTheme="minorHAnsi" w:hAnsiTheme="minorHAnsi"/>
          <w:color w:val="auto"/>
          <w:sz w:val="22"/>
          <w:szCs w:val="22"/>
        </w:rPr>
        <w:t>Det finnes en</w:t>
      </w:r>
      <w:r w:rsidR="00ED75DC" w:rsidRPr="00A86B24">
        <w:rPr>
          <w:rFonts w:asciiTheme="minorHAnsi" w:hAnsiTheme="minorHAnsi"/>
          <w:color w:val="auto"/>
          <w:sz w:val="22"/>
          <w:szCs w:val="22"/>
        </w:rPr>
        <w:t xml:space="preserve"> felles</w:t>
      </w:r>
      <w:r w:rsidR="00296380" w:rsidRPr="00A86B24">
        <w:rPr>
          <w:rFonts w:asciiTheme="minorHAnsi" w:hAnsiTheme="minorHAnsi"/>
          <w:color w:val="auto"/>
          <w:sz w:val="22"/>
          <w:szCs w:val="22"/>
        </w:rPr>
        <w:t xml:space="preserve"> idébank til bli kjentleker</w:t>
      </w:r>
      <w:r w:rsidR="00385817" w:rsidRPr="00A86B24">
        <w:rPr>
          <w:rFonts w:asciiTheme="minorHAnsi" w:hAnsiTheme="minorHAnsi"/>
          <w:color w:val="auto"/>
          <w:sz w:val="22"/>
          <w:szCs w:val="22"/>
        </w:rPr>
        <w:t xml:space="preserve">, så du trenger ikke legge inn egne bli kjent-leker dersom du ikke allerede har planlagt noe. </w:t>
      </w:r>
      <w:r w:rsidR="00A86B24" w:rsidRPr="00A86B24">
        <w:rPr>
          <w:rFonts w:asciiTheme="minorHAnsi" w:hAnsiTheme="minorHAnsi"/>
          <w:color w:val="auto"/>
          <w:sz w:val="22"/>
          <w:szCs w:val="22"/>
        </w:rPr>
        <w:t xml:space="preserve">Det er også planlagt bli kjent-leker i økten for fysisk aktivitet på mandagen. </w:t>
      </w:r>
    </w:p>
    <w:p w:rsidR="00A86B24" w:rsidRPr="00A86B24" w:rsidRDefault="00A86B24" w:rsidP="00A86B24">
      <w:pPr>
        <w:pStyle w:val="Ingenmellomrom"/>
        <w:rPr>
          <w:rStyle w:val="Overskrift2Tegn"/>
          <w:rFonts w:asciiTheme="minorHAnsi" w:hAnsiTheme="minorHAnsi"/>
          <w:color w:val="auto"/>
          <w:sz w:val="22"/>
          <w:szCs w:val="22"/>
        </w:rPr>
      </w:pPr>
    </w:p>
    <w:p w:rsidR="00296380" w:rsidRPr="00A86B24" w:rsidRDefault="004D1FFB" w:rsidP="003148F8">
      <w:pPr>
        <w:pStyle w:val="Ingenmellomrom"/>
      </w:pPr>
      <w:r>
        <w:rPr>
          <w:rStyle w:val="Overskrift3Tegn"/>
        </w:rPr>
        <w:t>Beskrivelse av aktiviteter og læringsmål – dag for dag</w:t>
      </w:r>
      <w:r w:rsidR="00A86B24" w:rsidRPr="00EE6D82">
        <w:rPr>
          <w:rStyle w:val="Overskrift3Tegn"/>
        </w:rPr>
        <w:t xml:space="preserve"> </w:t>
      </w:r>
      <w:r w:rsidR="00A86B24" w:rsidRPr="00A86B24">
        <w:br/>
      </w:r>
      <w:r w:rsidR="005924EF">
        <w:t xml:space="preserve">Se </w:t>
      </w:r>
      <w:r w:rsidR="00385817" w:rsidRPr="00A86B24">
        <w:t>vedlegg</w:t>
      </w:r>
      <w:r w:rsidR="005924EF">
        <w:t xml:space="preserve"> 2, </w:t>
      </w:r>
      <w:r w:rsidR="00F5661A">
        <w:t>"Struktur – beskrivelse av aktiviteter og læringsmål - dag for dag"</w:t>
      </w:r>
      <w:r w:rsidR="00385817" w:rsidRPr="00A86B24">
        <w:t xml:space="preserve"> som viser hvord</w:t>
      </w:r>
      <w:r w:rsidR="00AA54EF">
        <w:t xml:space="preserve">an </w:t>
      </w:r>
      <w:r w:rsidR="00F5661A">
        <w:t xml:space="preserve">dette </w:t>
      </w:r>
      <w:r w:rsidR="00385817" w:rsidRPr="00A86B24">
        <w:t xml:space="preserve">kan se ut. </w:t>
      </w:r>
      <w:r w:rsidR="00AA54EF">
        <w:t xml:space="preserve">Under er en oversikt over hvilke punkter som kan være med. </w:t>
      </w:r>
    </w:p>
    <w:p w:rsidR="00296380" w:rsidRPr="00A86B24" w:rsidRDefault="00296380" w:rsidP="00A86B24">
      <w:pPr>
        <w:pStyle w:val="Ingenmellomrom"/>
        <w:numPr>
          <w:ilvl w:val="0"/>
          <w:numId w:val="15"/>
        </w:numPr>
      </w:pPr>
      <w:r w:rsidRPr="00A86B24">
        <w:t xml:space="preserve">Læringsmål for </w:t>
      </w:r>
      <w:r w:rsidR="00385817" w:rsidRPr="00A86B24">
        <w:t>dagen</w:t>
      </w:r>
    </w:p>
    <w:p w:rsidR="00296380" w:rsidRPr="00A86B24" w:rsidRDefault="00385817" w:rsidP="00A86B24">
      <w:pPr>
        <w:pStyle w:val="Ingenmellomrom"/>
        <w:numPr>
          <w:ilvl w:val="0"/>
          <w:numId w:val="15"/>
        </w:numPr>
      </w:pPr>
      <w:r w:rsidRPr="00A86B24">
        <w:t>Utstyrsoversikt</w:t>
      </w:r>
    </w:p>
    <w:p w:rsidR="00296380" w:rsidRPr="00A86B24" w:rsidRDefault="00385817" w:rsidP="00A86B24">
      <w:pPr>
        <w:pStyle w:val="Ingenmellomrom"/>
        <w:numPr>
          <w:ilvl w:val="0"/>
          <w:numId w:val="15"/>
        </w:numPr>
      </w:pPr>
      <w:r w:rsidRPr="00A86B24">
        <w:t>O</w:t>
      </w:r>
      <w:r w:rsidR="00296380" w:rsidRPr="00A86B24">
        <w:t>versikt over viktige begreper</w:t>
      </w:r>
      <w:r w:rsidR="00AA54EF">
        <w:t xml:space="preserve"> </w:t>
      </w:r>
    </w:p>
    <w:p w:rsidR="00296380" w:rsidRPr="00A86B24" w:rsidRDefault="00296380" w:rsidP="00A86B24">
      <w:pPr>
        <w:pStyle w:val="Ingenmellomrom"/>
        <w:numPr>
          <w:ilvl w:val="0"/>
          <w:numId w:val="15"/>
        </w:numPr>
      </w:pPr>
      <w:r w:rsidRPr="00A86B24">
        <w:t>B</w:t>
      </w:r>
      <w:r w:rsidR="00385817" w:rsidRPr="00A86B24">
        <w:t>eskrivelse av aktivitetene for dagen</w:t>
      </w:r>
    </w:p>
    <w:p w:rsidR="00296380" w:rsidRPr="00A86B24" w:rsidRDefault="00296380" w:rsidP="00A86B24">
      <w:pPr>
        <w:pStyle w:val="Ingenmellomrom"/>
        <w:numPr>
          <w:ilvl w:val="0"/>
          <w:numId w:val="15"/>
        </w:numPr>
      </w:pPr>
      <w:r w:rsidRPr="00A86B24">
        <w:t>Forslag til spørsmål/diskusjonsspørsmål som læreren kan bruke i klasserommet</w:t>
      </w:r>
    </w:p>
    <w:p w:rsidR="00385817" w:rsidRPr="00A86B24" w:rsidRDefault="00385817" w:rsidP="00A86B24">
      <w:pPr>
        <w:pStyle w:val="Ingenmellomrom"/>
        <w:numPr>
          <w:ilvl w:val="0"/>
          <w:numId w:val="15"/>
        </w:numPr>
      </w:pPr>
      <w:r w:rsidRPr="00A86B24">
        <w:t>T</w:t>
      </w:r>
      <w:r w:rsidR="00296380" w:rsidRPr="00A86B24">
        <w:t xml:space="preserve">ekstboks plass til lærerens egne notater. </w:t>
      </w:r>
    </w:p>
    <w:p w:rsidR="00385817" w:rsidRPr="00A86B24" w:rsidRDefault="00385817" w:rsidP="00A86B24">
      <w:pPr>
        <w:pStyle w:val="Ingenmellomrom"/>
      </w:pPr>
      <w:bookmarkStart w:id="0" w:name="_GoBack"/>
      <w:bookmarkEnd w:id="0"/>
    </w:p>
    <w:p w:rsidR="00296380" w:rsidRPr="003148F8" w:rsidRDefault="004D1FFB" w:rsidP="003148F8">
      <w:pPr>
        <w:pStyle w:val="Overskrift3"/>
      </w:pPr>
      <w:r>
        <w:t>Hva skal</w:t>
      </w:r>
      <w:r w:rsidR="00296380" w:rsidRPr="003148F8">
        <w:t xml:space="preserve"> legges som vedlegg? </w:t>
      </w:r>
    </w:p>
    <w:p w:rsidR="004D1FFB" w:rsidRDefault="004D1FFB" w:rsidP="003148F8">
      <w:pPr>
        <w:pStyle w:val="Ingenmellomrom"/>
        <w:numPr>
          <w:ilvl w:val="0"/>
          <w:numId w:val="16"/>
        </w:numPr>
      </w:pPr>
      <w:r>
        <w:t>Ukeplan</w:t>
      </w:r>
    </w:p>
    <w:p w:rsidR="00296380" w:rsidRPr="00A86B24" w:rsidRDefault="00A86B24" w:rsidP="003B7C17">
      <w:pPr>
        <w:pStyle w:val="Ingenmellomrom"/>
        <w:numPr>
          <w:ilvl w:val="0"/>
          <w:numId w:val="16"/>
        </w:numPr>
      </w:pPr>
      <w:r w:rsidRPr="00A86B24">
        <w:t>Maler</w:t>
      </w:r>
      <w:r w:rsidR="004D1FFB">
        <w:t>/</w:t>
      </w:r>
      <w:proofErr w:type="spellStart"/>
      <w:r w:rsidR="004D1FFB">
        <w:t>k</w:t>
      </w:r>
      <w:r w:rsidR="00296380" w:rsidRPr="00A86B24">
        <w:t>opiark</w:t>
      </w:r>
      <w:proofErr w:type="spellEnd"/>
      <w:r w:rsidR="004D1FFB">
        <w:t>/o</w:t>
      </w:r>
      <w:r w:rsidR="00296380" w:rsidRPr="00A86B24">
        <w:t>ppgaveark</w:t>
      </w:r>
    </w:p>
    <w:p w:rsidR="00296380" w:rsidRPr="00A86B24" w:rsidRDefault="003F3435" w:rsidP="003148F8">
      <w:pPr>
        <w:pStyle w:val="Ingenmellomrom"/>
        <w:numPr>
          <w:ilvl w:val="0"/>
          <w:numId w:val="16"/>
        </w:numPr>
      </w:pPr>
      <w:r>
        <w:t xml:space="preserve">Evt. </w:t>
      </w:r>
      <w:r w:rsidR="00296380" w:rsidRPr="00A86B24">
        <w:t>PP til læreren til bruk i klasserommet</w:t>
      </w:r>
    </w:p>
    <w:p w:rsidR="006D4753" w:rsidRPr="00A86B24" w:rsidRDefault="00E21652" w:rsidP="00A86B24">
      <w:pPr>
        <w:pStyle w:val="Ingenmellomrom"/>
      </w:pPr>
    </w:p>
    <w:sectPr w:rsidR="006D4753" w:rsidRPr="00A86B24">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652" w:rsidRDefault="00E21652" w:rsidP="00385817">
      <w:pPr>
        <w:spacing w:after="0" w:line="240" w:lineRule="auto"/>
      </w:pPr>
      <w:r>
        <w:separator/>
      </w:r>
    </w:p>
  </w:endnote>
  <w:endnote w:type="continuationSeparator" w:id="0">
    <w:p w:rsidR="00E21652" w:rsidRDefault="00E21652" w:rsidP="00385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652" w:rsidRDefault="00E21652" w:rsidP="00385817">
      <w:pPr>
        <w:spacing w:after="0" w:line="240" w:lineRule="auto"/>
      </w:pPr>
      <w:r>
        <w:separator/>
      </w:r>
    </w:p>
  </w:footnote>
  <w:footnote w:type="continuationSeparator" w:id="0">
    <w:p w:rsidR="00E21652" w:rsidRDefault="00E21652" w:rsidP="003858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817" w:rsidRPr="00BA1840" w:rsidRDefault="00385817" w:rsidP="00385817">
    <w:pPr>
      <w:pBdr>
        <w:bottom w:val="single" w:sz="4" w:space="1" w:color="auto"/>
      </w:pBdr>
      <w:rPr>
        <w:color w:val="1F4E79" w:themeColor="accent1" w:themeShade="80"/>
        <w:sz w:val="28"/>
      </w:rPr>
    </w:pPr>
    <w:r w:rsidRPr="00BA1840">
      <w:rPr>
        <w:color w:val="1F4E79" w:themeColor="accent1" w:themeShade="80"/>
        <w:sz w:val="28"/>
      </w:rPr>
      <w:t xml:space="preserve">Struktur kurshefter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04297"/>
    <w:multiLevelType w:val="hybridMultilevel"/>
    <w:tmpl w:val="9E5A7F60"/>
    <w:lvl w:ilvl="0" w:tplc="04140001">
      <w:start w:val="1"/>
      <w:numFmt w:val="bullet"/>
      <w:lvlText w:val=""/>
      <w:lvlJc w:val="left"/>
      <w:pPr>
        <w:ind w:left="720" w:hanging="360"/>
      </w:pPr>
      <w:rPr>
        <w:rFonts w:ascii="Symbol" w:hAnsi="Symbol"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18507970"/>
    <w:multiLevelType w:val="hybridMultilevel"/>
    <w:tmpl w:val="0BE0EEBC"/>
    <w:lvl w:ilvl="0" w:tplc="CB6695E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1B6A69BB"/>
    <w:multiLevelType w:val="hybridMultilevel"/>
    <w:tmpl w:val="137A8870"/>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
    <w:nsid w:val="22FF395A"/>
    <w:multiLevelType w:val="hybridMultilevel"/>
    <w:tmpl w:val="F34898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35472C3E"/>
    <w:multiLevelType w:val="hybridMultilevel"/>
    <w:tmpl w:val="2182F762"/>
    <w:lvl w:ilvl="0" w:tplc="04140001">
      <w:start w:val="1"/>
      <w:numFmt w:val="bullet"/>
      <w:lvlText w:val=""/>
      <w:lvlJc w:val="left"/>
      <w:pPr>
        <w:ind w:left="720" w:hanging="360"/>
      </w:pPr>
      <w:rPr>
        <w:rFonts w:ascii="Symbol" w:hAnsi="Symbol"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45A05443"/>
    <w:multiLevelType w:val="hybridMultilevel"/>
    <w:tmpl w:val="01FECDEA"/>
    <w:lvl w:ilvl="0" w:tplc="CB6695E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45CC5D09"/>
    <w:multiLevelType w:val="hybridMultilevel"/>
    <w:tmpl w:val="C6D0D6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BC0486E"/>
    <w:multiLevelType w:val="hybridMultilevel"/>
    <w:tmpl w:val="D8FA70D4"/>
    <w:lvl w:ilvl="0" w:tplc="0414000F">
      <w:start w:val="1"/>
      <w:numFmt w:val="decimal"/>
      <w:lvlText w:val="%1."/>
      <w:lvlJc w:val="left"/>
      <w:pPr>
        <w:ind w:left="360" w:hanging="360"/>
      </w:p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8">
    <w:nsid w:val="55723BD5"/>
    <w:multiLevelType w:val="hybridMultilevel"/>
    <w:tmpl w:val="47A641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8410301"/>
    <w:multiLevelType w:val="hybridMultilevel"/>
    <w:tmpl w:val="CAE422D0"/>
    <w:lvl w:ilvl="0" w:tplc="04140017">
      <w:start w:val="1"/>
      <w:numFmt w:val="lowerLetter"/>
      <w:lvlText w:val="%1)"/>
      <w:lvlJc w:val="left"/>
      <w:pPr>
        <w:ind w:left="1068" w:hanging="360"/>
      </w:pPr>
    </w:lvl>
    <w:lvl w:ilvl="1" w:tplc="04140001">
      <w:start w:val="1"/>
      <w:numFmt w:val="bullet"/>
      <w:lvlText w:val=""/>
      <w:lvlJc w:val="left"/>
      <w:pPr>
        <w:ind w:left="1788" w:hanging="360"/>
      </w:pPr>
      <w:rPr>
        <w:rFonts w:ascii="Symbol" w:hAnsi="Symbol" w:hint="default"/>
      </w:r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10">
    <w:nsid w:val="619A18A4"/>
    <w:multiLevelType w:val="hybridMultilevel"/>
    <w:tmpl w:val="1DBAAA58"/>
    <w:lvl w:ilvl="0" w:tplc="0414000F">
      <w:start w:val="1"/>
      <w:numFmt w:val="decimal"/>
      <w:lvlText w:val="%1."/>
      <w:lvlJc w:val="left"/>
      <w:pPr>
        <w:ind w:left="1068" w:hanging="360"/>
      </w:pPr>
    </w:lvl>
    <w:lvl w:ilvl="1" w:tplc="04140001">
      <w:start w:val="1"/>
      <w:numFmt w:val="bullet"/>
      <w:lvlText w:val=""/>
      <w:lvlJc w:val="left"/>
      <w:pPr>
        <w:ind w:left="1788" w:hanging="360"/>
      </w:pPr>
      <w:rPr>
        <w:rFonts w:ascii="Symbol" w:hAnsi="Symbol" w:hint="default"/>
      </w:r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11">
    <w:nsid w:val="6AC12955"/>
    <w:multiLevelType w:val="hybridMultilevel"/>
    <w:tmpl w:val="A38016B4"/>
    <w:lvl w:ilvl="0" w:tplc="04140001">
      <w:start w:val="1"/>
      <w:numFmt w:val="bullet"/>
      <w:lvlText w:val=""/>
      <w:lvlJc w:val="left"/>
      <w:pPr>
        <w:ind w:left="1080" w:hanging="360"/>
      </w:pPr>
      <w:rPr>
        <w:rFonts w:ascii="Symbol" w:hAnsi="Symbol"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2">
    <w:nsid w:val="70C45F4E"/>
    <w:multiLevelType w:val="hybridMultilevel"/>
    <w:tmpl w:val="FFA6248A"/>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3">
    <w:nsid w:val="750C277D"/>
    <w:multiLevelType w:val="hybridMultilevel"/>
    <w:tmpl w:val="21168D7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7761032D"/>
    <w:multiLevelType w:val="hybridMultilevel"/>
    <w:tmpl w:val="2F4E465E"/>
    <w:lvl w:ilvl="0" w:tplc="04140001">
      <w:start w:val="1"/>
      <w:numFmt w:val="bullet"/>
      <w:lvlText w:val=""/>
      <w:lvlJc w:val="left"/>
      <w:pPr>
        <w:ind w:left="1068" w:hanging="360"/>
      </w:pPr>
      <w:rPr>
        <w:rFonts w:ascii="Symbol" w:hAnsi="Symbol"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15">
    <w:nsid w:val="7D1C7F4B"/>
    <w:multiLevelType w:val="hybridMultilevel"/>
    <w:tmpl w:val="B1348F60"/>
    <w:lvl w:ilvl="0" w:tplc="E81E65C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12"/>
  </w:num>
  <w:num w:numId="5">
    <w:abstractNumId w:val="10"/>
  </w:num>
  <w:num w:numId="6">
    <w:abstractNumId w:val="9"/>
  </w:num>
  <w:num w:numId="7">
    <w:abstractNumId w:val="15"/>
  </w:num>
  <w:num w:numId="8">
    <w:abstractNumId w:val="2"/>
  </w:num>
  <w:num w:numId="9">
    <w:abstractNumId w:val="3"/>
  </w:num>
  <w:num w:numId="10">
    <w:abstractNumId w:val="8"/>
  </w:num>
  <w:num w:numId="11">
    <w:abstractNumId w:val="13"/>
  </w:num>
  <w:num w:numId="12">
    <w:abstractNumId w:val="14"/>
  </w:num>
  <w:num w:numId="13">
    <w:abstractNumId w:val="11"/>
  </w:num>
  <w:num w:numId="14">
    <w:abstractNumId w:val="0"/>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380"/>
    <w:rsid w:val="00062E2F"/>
    <w:rsid w:val="00296380"/>
    <w:rsid w:val="003148F8"/>
    <w:rsid w:val="00385817"/>
    <w:rsid w:val="003F3435"/>
    <w:rsid w:val="004D1FFB"/>
    <w:rsid w:val="005924EF"/>
    <w:rsid w:val="00A32FE8"/>
    <w:rsid w:val="00A86B24"/>
    <w:rsid w:val="00AA54EF"/>
    <w:rsid w:val="00BA1840"/>
    <w:rsid w:val="00BD1D16"/>
    <w:rsid w:val="00CD2F44"/>
    <w:rsid w:val="00DF0AA7"/>
    <w:rsid w:val="00E21652"/>
    <w:rsid w:val="00ED75DC"/>
    <w:rsid w:val="00EE6D82"/>
    <w:rsid w:val="00F402ED"/>
    <w:rsid w:val="00F5661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16612E-3A70-43EC-B1E0-CEB89FB6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380"/>
  </w:style>
  <w:style w:type="paragraph" w:styleId="Overskrift1">
    <w:name w:val="heading 1"/>
    <w:basedOn w:val="Normal"/>
    <w:next w:val="Normal"/>
    <w:link w:val="Overskrift1Tegn"/>
    <w:uiPriority w:val="9"/>
    <w:qFormat/>
    <w:rsid w:val="00ED75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D75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ED75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A86B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A86B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96380"/>
    <w:pPr>
      <w:ind w:left="720"/>
      <w:contextualSpacing/>
    </w:pPr>
  </w:style>
  <w:style w:type="paragraph" w:styleId="Topptekst">
    <w:name w:val="header"/>
    <w:basedOn w:val="Normal"/>
    <w:link w:val="TopptekstTegn"/>
    <w:uiPriority w:val="99"/>
    <w:unhideWhenUsed/>
    <w:rsid w:val="0038581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85817"/>
  </w:style>
  <w:style w:type="paragraph" w:styleId="Bunntekst">
    <w:name w:val="footer"/>
    <w:basedOn w:val="Normal"/>
    <w:link w:val="BunntekstTegn"/>
    <w:uiPriority w:val="99"/>
    <w:unhideWhenUsed/>
    <w:rsid w:val="0038581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85817"/>
  </w:style>
  <w:style w:type="character" w:customStyle="1" w:styleId="Overskrift2Tegn">
    <w:name w:val="Overskrift 2 Tegn"/>
    <w:basedOn w:val="Standardskriftforavsnitt"/>
    <w:link w:val="Overskrift2"/>
    <w:uiPriority w:val="9"/>
    <w:rsid w:val="00ED75D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foravsnitt"/>
    <w:link w:val="Overskrift1"/>
    <w:uiPriority w:val="9"/>
    <w:rsid w:val="00ED75DC"/>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foravsnitt"/>
    <w:link w:val="Overskrift3"/>
    <w:uiPriority w:val="9"/>
    <w:rsid w:val="00ED75DC"/>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foravsnitt"/>
    <w:link w:val="Overskrift4"/>
    <w:uiPriority w:val="9"/>
    <w:rsid w:val="00A86B2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foravsnitt"/>
    <w:link w:val="Overskrift5"/>
    <w:uiPriority w:val="9"/>
    <w:rsid w:val="00A86B24"/>
    <w:rPr>
      <w:rFonts w:asciiTheme="majorHAnsi" w:eastAsiaTheme="majorEastAsia" w:hAnsiTheme="majorHAnsi" w:cstheme="majorBidi"/>
      <w:color w:val="2E74B5" w:themeColor="accent1" w:themeShade="BF"/>
    </w:rPr>
  </w:style>
  <w:style w:type="paragraph" w:styleId="Ingenmellomrom">
    <w:name w:val="No Spacing"/>
    <w:uiPriority w:val="1"/>
    <w:qFormat/>
    <w:rsid w:val="00A86B24"/>
    <w:pPr>
      <w:spacing w:after="0" w:line="240" w:lineRule="auto"/>
    </w:pPr>
  </w:style>
  <w:style w:type="paragraph" w:styleId="Bobletekst">
    <w:name w:val="Balloon Text"/>
    <w:basedOn w:val="Normal"/>
    <w:link w:val="BobletekstTegn"/>
    <w:uiPriority w:val="99"/>
    <w:semiHidden/>
    <w:unhideWhenUsed/>
    <w:rsid w:val="00A86B24"/>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A86B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A8518-1B16-48D2-9030-CE9615C99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BE3CCB0E.dotm</Template>
  <TotalTime>93</TotalTime>
  <Pages>1</Pages>
  <Words>292</Words>
  <Characters>1548</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Utdanningsetaten i Oslo kommune</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Kvellestad Isaksen</dc:creator>
  <cp:keywords/>
  <dc:description/>
  <cp:lastModifiedBy>Maria Kvellestad Isaksen</cp:lastModifiedBy>
  <cp:revision>9</cp:revision>
  <cp:lastPrinted>2017-04-06T12:19:00Z</cp:lastPrinted>
  <dcterms:created xsi:type="dcterms:W3CDTF">2017-04-05T12:20:00Z</dcterms:created>
  <dcterms:modified xsi:type="dcterms:W3CDTF">2017-04-07T15:39:00Z</dcterms:modified>
</cp:coreProperties>
</file>