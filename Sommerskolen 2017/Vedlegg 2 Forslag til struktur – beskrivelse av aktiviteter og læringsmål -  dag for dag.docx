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ED7" w:rsidRPr="00256AB3" w:rsidRDefault="00170ED7" w:rsidP="0022061E">
      <w:pPr>
        <w:rPr>
          <w:sz w:val="36"/>
        </w:rPr>
      </w:pPr>
      <w:r w:rsidRPr="00256AB3">
        <w:rPr>
          <w:sz w:val="36"/>
        </w:rPr>
        <w:t>PLAN FOR MANDAG</w:t>
      </w:r>
    </w:p>
    <w:p w:rsidR="003B57FB" w:rsidRDefault="003B57FB" w:rsidP="0022061E">
      <w:pPr>
        <w:rPr>
          <w:b/>
          <w:sz w:val="24"/>
        </w:rPr>
      </w:pPr>
    </w:p>
    <w:p w:rsidR="00170ED7" w:rsidRDefault="005847B9" w:rsidP="0022061E">
      <w:r>
        <w:rPr>
          <w:b/>
          <w:sz w:val="24"/>
        </w:rPr>
        <w:t>Læringsmål</w:t>
      </w:r>
      <w:r w:rsidR="00170ED7" w:rsidRPr="00256AB3">
        <w:rPr>
          <w:sz w:val="24"/>
        </w:rPr>
        <w:t xml:space="preserve"> </w:t>
      </w:r>
      <w:r w:rsidR="00170ED7">
        <w:br/>
        <w:t>Her skal du beskrive læringsmålet/læringsmålene for dagen. Du kan</w:t>
      </w:r>
      <w:r w:rsidR="00D961C9">
        <w:t xml:space="preserve"> velge</w:t>
      </w:r>
      <w:r w:rsidR="00170ED7">
        <w:t xml:space="preserve"> ha ett eller flere læringsmål hver</w:t>
      </w:r>
      <w:r w:rsidR="00D961C9">
        <w:t xml:space="preserve"> dag, eller</w:t>
      </w:r>
      <w:r w:rsidR="00170ED7">
        <w:t xml:space="preserve"> du kan ha læringsmål som går over flere dager. </w:t>
      </w:r>
    </w:p>
    <w:p w:rsidR="003B57FB" w:rsidRDefault="003B57FB" w:rsidP="0022061E">
      <w:pPr>
        <w:rPr>
          <w:b/>
          <w:sz w:val="24"/>
        </w:rPr>
      </w:pPr>
    </w:p>
    <w:p w:rsidR="00170ED7" w:rsidRPr="00256AB3" w:rsidRDefault="00256AB3" w:rsidP="0022061E">
      <w:pPr>
        <w:rPr>
          <w:b/>
          <w:sz w:val="24"/>
        </w:rPr>
      </w:pPr>
      <w:r w:rsidRPr="00170ED7">
        <w:rPr>
          <w:b/>
          <w:noProof/>
          <w:lang w:eastAsia="nb-NO"/>
        </w:rPr>
        <mc:AlternateContent>
          <mc:Choice Requires="wps">
            <w:drawing>
              <wp:anchor distT="45720" distB="45720" distL="114300" distR="114300" simplePos="0" relativeHeight="251659264" behindDoc="0" locked="0" layoutInCell="1" allowOverlap="1" wp14:anchorId="3A999CB3" wp14:editId="321D5891">
                <wp:simplePos x="0" y="0"/>
                <wp:positionH relativeFrom="column">
                  <wp:posOffset>5080</wp:posOffset>
                </wp:positionH>
                <wp:positionV relativeFrom="paragraph">
                  <wp:posOffset>241935</wp:posOffset>
                </wp:positionV>
                <wp:extent cx="5753100" cy="1057275"/>
                <wp:effectExtent l="0" t="0" r="19050" b="2857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057275"/>
                        </a:xfrm>
                        <a:prstGeom prst="rect">
                          <a:avLst/>
                        </a:prstGeom>
                        <a:solidFill>
                          <a:schemeClr val="accent6">
                            <a:lumMod val="20000"/>
                            <a:lumOff val="80000"/>
                          </a:schemeClr>
                        </a:solidFill>
                        <a:ln w="12700">
                          <a:solidFill>
                            <a:schemeClr val="accent6">
                              <a:lumMod val="50000"/>
                            </a:schemeClr>
                          </a:solidFill>
                          <a:miter lim="800000"/>
                          <a:headEnd/>
                          <a:tailEnd/>
                        </a:ln>
                      </wps:spPr>
                      <wps:txbx>
                        <w:txbxContent>
                          <w:p w:rsidR="00170ED7" w:rsidRDefault="00256AB3">
                            <w:r>
                              <w:t xml:space="preserve">Utstyr du </w:t>
                            </w:r>
                            <w:r w:rsidR="00170ED7">
                              <w:t xml:space="preserve">trenger </w:t>
                            </w:r>
                            <w:r>
                              <w:t>f</w:t>
                            </w:r>
                            <w:r w:rsidR="00170ED7">
                              <w:t xml:space="preserve">or å gjennomføre dagens aktiviteter: </w:t>
                            </w:r>
                          </w:p>
                          <w:p w:rsidR="00170ED7" w:rsidRDefault="00170ED7" w:rsidP="00170ED7">
                            <w:pPr>
                              <w:pStyle w:val="Listeavsnitt"/>
                              <w:numPr>
                                <w:ilvl w:val="0"/>
                                <w:numId w:val="5"/>
                              </w:numPr>
                            </w:pPr>
                            <w:r>
                              <w:t xml:space="preserve">Type utstyr og antall </w:t>
                            </w:r>
                          </w:p>
                          <w:p w:rsidR="00170ED7" w:rsidRDefault="00170ED7" w:rsidP="00170ED7">
                            <w:pPr>
                              <w:pStyle w:val="Listeavsnitt"/>
                              <w:numPr>
                                <w:ilvl w:val="0"/>
                                <w:numId w:val="5"/>
                              </w:numPr>
                            </w:pPr>
                            <w:r>
                              <w:t xml:space="preserve">Type utstyr og antall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999CB3" id="_x0000_t202" coordsize="21600,21600" o:spt="202" path="m,l,21600r21600,l21600,xe">
                <v:stroke joinstyle="miter"/>
                <v:path gradientshapeok="t" o:connecttype="rect"/>
              </v:shapetype>
              <v:shape id="Tekstboks 2" o:spid="_x0000_s1026" type="#_x0000_t202" style="position:absolute;margin-left:.4pt;margin-top:19.05pt;width:453pt;height:8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" fillcolor="#e2efd9 [665]" strokecolor="#375623 [1609]" strokeweight="1pt">
                <v:textbox>
                  <w:txbxContent>
                    <w:p w:rsidR="00170ED7" w:rsidRDefault="00256AB3">
                      <w:r>
                        <w:t xml:space="preserve">Utstyr du </w:t>
                      </w:r>
                      <w:r w:rsidR="00170ED7">
                        <w:t xml:space="preserve">trenger </w:t>
                      </w:r>
                      <w:r>
                        <w:t>f</w:t>
                      </w:r>
                      <w:r w:rsidR="00170ED7">
                        <w:t xml:space="preserve">or å gjennomføre dagens aktiviteter: </w:t>
                      </w:r>
                    </w:p>
                    <w:p w:rsidR="00170ED7" w:rsidRDefault="00170ED7" w:rsidP="00170ED7">
                      <w:pPr>
                        <w:pStyle w:val="Listeavsnitt"/>
                        <w:numPr>
                          <w:ilvl w:val="0"/>
                          <w:numId w:val="5"/>
                        </w:numPr>
                      </w:pPr>
                      <w:r>
                        <w:t xml:space="preserve">Type utstyr og antall </w:t>
                      </w:r>
                    </w:p>
                    <w:p w:rsidR="00170ED7" w:rsidRDefault="00170ED7" w:rsidP="00170ED7">
                      <w:pPr>
                        <w:pStyle w:val="Listeavsnitt"/>
                        <w:numPr>
                          <w:ilvl w:val="0"/>
                          <w:numId w:val="5"/>
                        </w:numPr>
                      </w:pPr>
                      <w:r>
                        <w:t xml:space="preserve">Type utstyr og antall </w:t>
                      </w:r>
                    </w:p>
                  </w:txbxContent>
                </v:textbox>
                <w10:wrap type="square"/>
              </v:shape>
            </w:pict>
          </mc:Fallback>
        </mc:AlternateContent>
      </w:r>
      <w:r w:rsidR="00170ED7" w:rsidRPr="00256AB3">
        <w:rPr>
          <w:b/>
          <w:sz w:val="24"/>
        </w:rPr>
        <w:t>Utstyrsoversikt</w:t>
      </w:r>
    </w:p>
    <w:p w:rsidR="00170ED7" w:rsidRDefault="00170ED7" w:rsidP="0022061E"/>
    <w:p w:rsidR="00256AB3" w:rsidRDefault="00170ED7" w:rsidP="00170ED7">
      <w:pPr>
        <w:tabs>
          <w:tab w:val="left" w:pos="2692"/>
        </w:tabs>
      </w:pPr>
      <w:r w:rsidRPr="00865E50">
        <w:rPr>
          <w:b/>
        </w:rPr>
        <w:t xml:space="preserve">Sentrale begreper </w:t>
      </w:r>
      <w:r w:rsidRPr="00865E50">
        <w:rPr>
          <w:b/>
        </w:rPr>
        <w:br/>
      </w:r>
      <w:r w:rsidR="00256AB3" w:rsidRPr="00865E50">
        <w:t>Er det viktige begreper lærerne bør fokusere på denne d</w:t>
      </w:r>
      <w:r w:rsidR="00E948A9">
        <w:t xml:space="preserve">agen? List de gjerne opp, og sett opp </w:t>
      </w:r>
      <w:r w:rsidR="00256AB3" w:rsidRPr="00865E50">
        <w:t xml:space="preserve">forslag til </w:t>
      </w:r>
      <w:r w:rsidR="00E948A9">
        <w:t>HVORDAN</w:t>
      </w:r>
      <w:r w:rsidR="00256AB3" w:rsidRPr="00865E50">
        <w:t xml:space="preserve"> lærerne kan jobbe med begrepene gjennom dagen.</w:t>
      </w:r>
    </w:p>
    <w:p w:rsidR="00E948A9" w:rsidRPr="00865E50" w:rsidRDefault="00E948A9" w:rsidP="00170ED7">
      <w:pPr>
        <w:tabs>
          <w:tab w:val="left" w:pos="2692"/>
        </w:tabs>
      </w:pPr>
    </w:p>
    <w:p w:rsidR="00566749" w:rsidRPr="00865E50" w:rsidRDefault="00256AB3" w:rsidP="00170ED7">
      <w:pPr>
        <w:tabs>
          <w:tab w:val="left" w:pos="2692"/>
        </w:tabs>
      </w:pPr>
      <w:r w:rsidRPr="00865E50">
        <w:rPr>
          <w:b/>
        </w:rPr>
        <w:t>Beskrivelse av dagens aktiviteter</w:t>
      </w:r>
      <w:r w:rsidRPr="00865E50">
        <w:br/>
        <w:t xml:space="preserve">Her beskriver du aktivitetene som er planlagt for dagen. </w:t>
      </w:r>
    </w:p>
    <w:p w:rsidR="00256AB3" w:rsidRPr="00865E50" w:rsidRDefault="005847B9" w:rsidP="00170ED7">
      <w:pPr>
        <w:tabs>
          <w:tab w:val="left" w:pos="2692"/>
        </w:tabs>
      </w:pPr>
      <w:r w:rsidRPr="00865E50">
        <w:t xml:space="preserve">Legg </w:t>
      </w:r>
      <w:r w:rsidR="00566749" w:rsidRPr="00865E50">
        <w:t xml:space="preserve">evt. inn illustrasjoner, vis til </w:t>
      </w:r>
      <w:r w:rsidRPr="00865E50">
        <w:t xml:space="preserve">maler i </w:t>
      </w:r>
      <w:r w:rsidR="00566749" w:rsidRPr="00865E50">
        <w:t xml:space="preserve">vedlegg, nettsider ol. </w:t>
      </w:r>
    </w:p>
    <w:p w:rsidR="00256AB3" w:rsidRPr="00865E50" w:rsidRDefault="00256AB3" w:rsidP="00170ED7">
      <w:pPr>
        <w:tabs>
          <w:tab w:val="left" w:pos="2692"/>
        </w:tabs>
      </w:pPr>
      <w:r w:rsidRPr="00865E50">
        <w:t>Det er viktig å forklare aktivitetene godt, fyll gjerne på med mer detaljerte beskrivelser</w:t>
      </w:r>
      <w:r w:rsidR="00566749" w:rsidRPr="00865E50">
        <w:t>, tips og råd</w:t>
      </w:r>
      <w:r w:rsidRPr="00865E50">
        <w:t xml:space="preserve"> enn du</w:t>
      </w:r>
      <w:r w:rsidR="003B57FB" w:rsidRPr="00865E50">
        <w:t xml:space="preserve"> kanskje</w:t>
      </w:r>
      <w:r w:rsidRPr="00865E50">
        <w:t xml:space="preserve"> tror er nødvendig. De fleste lærerne i Sommerskolen er studenter. De har begrenset med erfaring fra klasserommet, og det som er opplagt og intuitive grep i undervisningen for deg kan v</w:t>
      </w:r>
      <w:r w:rsidR="00566749" w:rsidRPr="00865E50">
        <w:t xml:space="preserve">ære nytt for dem. </w:t>
      </w:r>
    </w:p>
    <w:p w:rsidR="005847B9" w:rsidRPr="00865E50" w:rsidRDefault="005847B9" w:rsidP="00170ED7">
      <w:pPr>
        <w:tabs>
          <w:tab w:val="left" w:pos="2692"/>
        </w:tabs>
      </w:pPr>
    </w:p>
    <w:p w:rsidR="005847B9" w:rsidRPr="009A6137" w:rsidRDefault="005847B9" w:rsidP="00170ED7">
      <w:pPr>
        <w:tabs>
          <w:tab w:val="left" w:pos="2692"/>
        </w:tabs>
      </w:pPr>
      <w:r w:rsidRPr="00865E50">
        <w:rPr>
          <w:b/>
        </w:rPr>
        <w:t xml:space="preserve">Forslag til diskusjonsspørsmål </w:t>
      </w:r>
      <w:r w:rsidRPr="00865E50">
        <w:br/>
      </w:r>
      <w:r w:rsidRPr="009A6137">
        <w:t xml:space="preserve">Hvordan sikrer vi at lærerne ikke bare gjennomfører aktivitetene uten å sikre at elevene får tid og hjelp til å tenke og undre seg over det de lærer? </w:t>
      </w:r>
    </w:p>
    <w:p w:rsidR="009A6137" w:rsidRPr="009A6137" w:rsidRDefault="005847B9" w:rsidP="00170ED7">
      <w:pPr>
        <w:tabs>
          <w:tab w:val="left" w:pos="2692"/>
        </w:tabs>
      </w:pPr>
      <w:r w:rsidRPr="009A6137">
        <w:t>Noen lærere synes det er vanskelig å få til de gode samtalene i klasserommet</w:t>
      </w:r>
      <w:r w:rsidR="009A6137">
        <w:t>, og det er sjeldent vellykket med håndsopprekning når man skal få til diskusjoner med elever</w:t>
      </w:r>
      <w:r w:rsidRPr="009A6137">
        <w:t xml:space="preserve">. </w:t>
      </w:r>
      <w:r w:rsidR="009A6137" w:rsidRPr="009A6137">
        <w:t>S</w:t>
      </w:r>
      <w:r w:rsidR="009A6137" w:rsidRPr="009A6137">
        <w:t>i noe om HVORDAN man kan få i gang diskusjoner og samtaler i klasserommet</w:t>
      </w:r>
      <w:r w:rsidR="009A6137">
        <w:t>.</w:t>
      </w:r>
      <w:r w:rsidR="009A6137" w:rsidRPr="009A6137">
        <w:t xml:space="preserve"> </w:t>
      </w:r>
    </w:p>
    <w:p w:rsidR="009A6137" w:rsidRPr="009A6137" w:rsidRDefault="00E948A9" w:rsidP="009A6137">
      <w:pPr>
        <w:tabs>
          <w:tab w:val="left" w:pos="2692"/>
        </w:tabs>
      </w:pPr>
      <w:r w:rsidRPr="009A6137">
        <w:t xml:space="preserve">Vi </w:t>
      </w:r>
      <w:r w:rsidR="009A6137" w:rsidRPr="009A6137">
        <w:t xml:space="preserve">setter opp forslag og beskrivelser av hvordan man kan sette i gang samtaler i klasserommet, som for eksempel </w:t>
      </w:r>
      <w:r w:rsidR="009A6137" w:rsidRPr="009A6137">
        <w:t>Think-pair-</w:t>
      </w:r>
      <w:proofErr w:type="spellStart"/>
      <w:r w:rsidR="009A6137" w:rsidRPr="009A6137">
        <w:t>share</w:t>
      </w:r>
      <w:proofErr w:type="spellEnd"/>
      <w:r w:rsidR="009A6137" w:rsidRPr="009A6137">
        <w:t>, rollekort, kr</w:t>
      </w:r>
      <w:r w:rsidR="009A6137" w:rsidRPr="009A6137">
        <w:t xml:space="preserve">oppen tar stilling, puslespill og andre og sender dere fredag etter påske, 21. april. </w:t>
      </w:r>
      <w:bookmarkStart w:id="0" w:name="_GoBack"/>
      <w:bookmarkEnd w:id="0"/>
    </w:p>
    <w:p w:rsidR="00E948A9" w:rsidRPr="00865E50" w:rsidRDefault="00E948A9" w:rsidP="00170ED7">
      <w:pPr>
        <w:tabs>
          <w:tab w:val="left" w:pos="2692"/>
        </w:tabs>
      </w:pPr>
    </w:p>
    <w:p w:rsidR="003B57FB" w:rsidRPr="00865E50" w:rsidRDefault="003B57FB">
      <w:r w:rsidRPr="00865E50">
        <w:br w:type="page"/>
      </w:r>
    </w:p>
    <w:p w:rsidR="003B57FB" w:rsidRPr="00865E50" w:rsidRDefault="003B57FB" w:rsidP="00256AB3">
      <w:pPr>
        <w:tabs>
          <w:tab w:val="left" w:pos="1027"/>
        </w:tabs>
      </w:pPr>
      <w:r w:rsidRPr="00865E50">
        <w:rPr>
          <w:b/>
        </w:rPr>
        <w:lastRenderedPageBreak/>
        <w:t>Egne notater</w:t>
      </w:r>
      <w:r w:rsidRPr="00865E50">
        <w:rPr>
          <w:b/>
        </w:rPr>
        <w:br/>
      </w:r>
      <w:r w:rsidRPr="00865E50">
        <w:t xml:space="preserve">Kursheftet er lærerens utgangspunkt for å planlegge undervisningen sin. Sett av plass i heftet slik at læreren kan skrive inn egne notater for hver kursdag. </w:t>
      </w:r>
    </w:p>
    <w:p w:rsidR="003B57FB" w:rsidRPr="00865E50" w:rsidRDefault="003B57FB" w:rsidP="00256AB3">
      <w:pPr>
        <w:tabs>
          <w:tab w:val="left" w:pos="1027"/>
        </w:tabs>
      </w:pPr>
      <w:r w:rsidRPr="00865E50">
        <w:rPr>
          <w:noProof/>
          <w:lang w:eastAsia="nb-NO"/>
        </w:rPr>
        <mc:AlternateContent>
          <mc:Choice Requires="wps">
            <w:drawing>
              <wp:anchor distT="45720" distB="45720" distL="114300" distR="114300" simplePos="0" relativeHeight="251661312" behindDoc="0" locked="0" layoutInCell="1" allowOverlap="1" wp14:anchorId="35C3C16F" wp14:editId="31E08921">
                <wp:simplePos x="0" y="0"/>
                <wp:positionH relativeFrom="column">
                  <wp:posOffset>-5080</wp:posOffset>
                </wp:positionH>
                <wp:positionV relativeFrom="paragraph">
                  <wp:posOffset>671830</wp:posOffset>
                </wp:positionV>
                <wp:extent cx="6105525" cy="2476500"/>
                <wp:effectExtent l="0" t="0" r="28575" b="19050"/>
                <wp:wrapSquare wrapText="bothSides"/>
                <wp:docPr id="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476500"/>
                        </a:xfrm>
                        <a:prstGeom prst="rect">
                          <a:avLst/>
                        </a:prstGeom>
                        <a:solidFill>
                          <a:srgbClr val="FFFFFF"/>
                        </a:solidFill>
                        <a:ln w="12700">
                          <a:solidFill>
                            <a:schemeClr val="accent6">
                              <a:lumMod val="50000"/>
                            </a:schemeClr>
                          </a:solidFill>
                          <a:miter lim="800000"/>
                          <a:headEnd/>
                          <a:tailEnd/>
                        </a:ln>
                      </wps:spPr>
                      <wps:txbx>
                        <w:txbxContent>
                          <w:p w:rsidR="003B57FB" w:rsidRDefault="003B57FB">
                            <w:r>
                              <w:t xml:space="preserve">Hvordan kan jeg tilpasse dagens aktiviteter til elevene på gruppa mi? Hva gjør jeg hvis opplegget er for lett eller for vanskelig? Hvordan skal jeg forberede aktivitetene?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3C16F" id="_x0000_s1027" type="#_x0000_t202" style="position:absolute;margin-left:-.4pt;margin-top:52.9pt;width:480.75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" strokecolor="#375623 [1609]" strokeweight="1pt">
                <v:textbox>
                  <w:txbxContent>
                    <w:p w:rsidR="003B57FB" w:rsidRDefault="003B57FB">
                      <w:r>
                        <w:t xml:space="preserve">Hvordan kan jeg tilpasse dagens aktiviteter til elevene på gruppa mi? Hva gjør jeg hvis opplegget er for lett eller for vanskelig? Hvordan skal jeg forberede aktivitetene? </w:t>
                      </w:r>
                    </w:p>
                  </w:txbxContent>
                </v:textbox>
                <w10:wrap type="square"/>
              </v:shape>
            </w:pict>
          </mc:Fallback>
        </mc:AlternateContent>
      </w:r>
      <w:r w:rsidRPr="00865E50">
        <w:t xml:space="preserve">I boksen under har vi satt inn spørsmål vi mener læreren bør tenke på før kurset starter, men du må gjerne endre spørsmålene slik at de passer så godt som mulig til opplegget du har laget. </w:t>
      </w:r>
    </w:p>
    <w:p w:rsidR="005847B9" w:rsidRPr="00865E50" w:rsidRDefault="005847B9" w:rsidP="00256AB3">
      <w:pPr>
        <w:tabs>
          <w:tab w:val="left" w:pos="1027"/>
        </w:tabs>
      </w:pPr>
    </w:p>
    <w:sectPr w:rsidR="005847B9" w:rsidRPr="00865E5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ED7" w:rsidRDefault="00170ED7" w:rsidP="00170ED7">
      <w:pPr>
        <w:spacing w:after="0" w:line="240" w:lineRule="auto"/>
      </w:pPr>
      <w:r>
        <w:separator/>
      </w:r>
    </w:p>
  </w:endnote>
  <w:endnote w:type="continuationSeparator" w:id="0">
    <w:p w:rsidR="00170ED7" w:rsidRDefault="00170ED7" w:rsidP="00170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ED7" w:rsidRDefault="00170ED7" w:rsidP="00170ED7">
      <w:pPr>
        <w:spacing w:after="0" w:line="240" w:lineRule="auto"/>
      </w:pPr>
      <w:r>
        <w:separator/>
      </w:r>
    </w:p>
  </w:footnote>
  <w:footnote w:type="continuationSeparator" w:id="0">
    <w:p w:rsidR="00170ED7" w:rsidRDefault="00170ED7" w:rsidP="00170E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ED7" w:rsidRPr="001B6245" w:rsidRDefault="00170ED7" w:rsidP="005F7439">
    <w:pPr>
      <w:pBdr>
        <w:bottom w:val="single" w:sz="4" w:space="1" w:color="auto"/>
      </w:pBdr>
      <w:rPr>
        <w:color w:val="385623" w:themeColor="accent6" w:themeShade="80"/>
        <w:sz w:val="28"/>
        <w:szCs w:val="28"/>
      </w:rPr>
    </w:pPr>
    <w:r w:rsidRPr="001B6245">
      <w:rPr>
        <w:color w:val="385623" w:themeColor="accent6" w:themeShade="80"/>
        <w:sz w:val="28"/>
        <w:szCs w:val="28"/>
      </w:rPr>
      <w:t>Forslag til s</w:t>
    </w:r>
    <w:r w:rsidR="005847B9" w:rsidRPr="001B6245">
      <w:rPr>
        <w:color w:val="385623" w:themeColor="accent6" w:themeShade="80"/>
        <w:sz w:val="28"/>
        <w:szCs w:val="28"/>
      </w:rPr>
      <w:t>truktur –</w:t>
    </w:r>
    <w:r w:rsidRPr="001B6245">
      <w:rPr>
        <w:color w:val="385623" w:themeColor="accent6" w:themeShade="80"/>
        <w:sz w:val="28"/>
        <w:szCs w:val="28"/>
      </w:rPr>
      <w:t xml:space="preserve"> </w:t>
    </w:r>
    <w:r w:rsidR="001B6245">
      <w:rPr>
        <w:color w:val="385623" w:themeColor="accent6" w:themeShade="80"/>
        <w:sz w:val="28"/>
        <w:szCs w:val="28"/>
      </w:rPr>
      <w:t>plan for dagen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07970"/>
    <w:multiLevelType w:val="hybridMultilevel"/>
    <w:tmpl w:val="0BE0EEBC"/>
    <w:lvl w:ilvl="0" w:tplc="CB6695E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50F0A83"/>
    <w:multiLevelType w:val="hybridMultilevel"/>
    <w:tmpl w:val="FB1ADDDC"/>
    <w:lvl w:ilvl="0" w:tplc="CB6695E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5A05443"/>
    <w:multiLevelType w:val="hybridMultilevel"/>
    <w:tmpl w:val="01FECDEA"/>
    <w:lvl w:ilvl="0" w:tplc="CB6695E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BC0486E"/>
    <w:multiLevelType w:val="hybridMultilevel"/>
    <w:tmpl w:val="D8FA70D4"/>
    <w:lvl w:ilvl="0" w:tplc="0414000F">
      <w:start w:val="1"/>
      <w:numFmt w:val="decimal"/>
      <w:lvlText w:val="%1."/>
      <w:lvlJc w:val="left"/>
      <w:pPr>
        <w:ind w:left="360" w:hanging="360"/>
      </w:p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 w15:restartNumberingAfterBreak="0">
    <w:nsid w:val="60002B51"/>
    <w:multiLevelType w:val="hybridMultilevel"/>
    <w:tmpl w:val="E4D2E4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98"/>
    <w:rsid w:val="00062E2F"/>
    <w:rsid w:val="00136AA7"/>
    <w:rsid w:val="00170ED7"/>
    <w:rsid w:val="001B6245"/>
    <w:rsid w:val="0022061E"/>
    <w:rsid w:val="00256AB3"/>
    <w:rsid w:val="003B57FB"/>
    <w:rsid w:val="004F0ECE"/>
    <w:rsid w:val="00566749"/>
    <w:rsid w:val="005847B9"/>
    <w:rsid w:val="005F7439"/>
    <w:rsid w:val="006015E9"/>
    <w:rsid w:val="006A4EA4"/>
    <w:rsid w:val="00865E50"/>
    <w:rsid w:val="009A6137"/>
    <w:rsid w:val="009A6203"/>
    <w:rsid w:val="009D1738"/>
    <w:rsid w:val="00CD2F44"/>
    <w:rsid w:val="00D02D98"/>
    <w:rsid w:val="00D6163D"/>
    <w:rsid w:val="00D961C9"/>
    <w:rsid w:val="00E538E3"/>
    <w:rsid w:val="00E948A9"/>
    <w:rsid w:val="00F00064"/>
    <w:rsid w:val="00F43C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9AAEE-F9EA-494E-8619-FC64A62D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D02D98"/>
    <w:pPr>
      <w:ind w:left="720"/>
      <w:contextualSpacing/>
    </w:pPr>
  </w:style>
  <w:style w:type="paragraph" w:styleId="Bobletekst">
    <w:name w:val="Balloon Text"/>
    <w:basedOn w:val="Normal"/>
    <w:link w:val="BobletekstTegn"/>
    <w:uiPriority w:val="99"/>
    <w:semiHidden/>
    <w:unhideWhenUsed/>
    <w:rsid w:val="00170ED7"/>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170ED7"/>
    <w:rPr>
      <w:rFonts w:ascii="Segoe UI" w:hAnsi="Segoe UI" w:cs="Segoe UI"/>
      <w:sz w:val="18"/>
      <w:szCs w:val="18"/>
    </w:rPr>
  </w:style>
  <w:style w:type="paragraph" w:styleId="Topptekst">
    <w:name w:val="header"/>
    <w:basedOn w:val="Normal"/>
    <w:link w:val="TopptekstTegn"/>
    <w:uiPriority w:val="99"/>
    <w:unhideWhenUsed/>
    <w:rsid w:val="00170ED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70ED7"/>
  </w:style>
  <w:style w:type="paragraph" w:styleId="Bunntekst">
    <w:name w:val="footer"/>
    <w:basedOn w:val="Normal"/>
    <w:link w:val="BunntekstTegn"/>
    <w:uiPriority w:val="99"/>
    <w:unhideWhenUsed/>
    <w:rsid w:val="00170ED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70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C9B7363E.dotm</Template>
  <TotalTime>441</TotalTime>
  <Pages>2</Pages>
  <Words>302</Words>
  <Characters>1604</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Utdanningsetaten i Oslo kommune</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Kvellestad Isaksen</dc:creator>
  <cp:keywords/>
  <dc:description/>
  <cp:lastModifiedBy>Maria Kvellestad Isaksen</cp:lastModifiedBy>
  <cp:revision>10</cp:revision>
  <cp:lastPrinted>2017-04-06T12:16:00Z</cp:lastPrinted>
  <dcterms:created xsi:type="dcterms:W3CDTF">2017-04-04T07:49:00Z</dcterms:created>
  <dcterms:modified xsi:type="dcterms:W3CDTF">2017-04-06T14:30:00Z</dcterms:modified>
</cp:coreProperties>
</file>